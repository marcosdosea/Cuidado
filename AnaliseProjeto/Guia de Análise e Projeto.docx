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50C8" w14:textId="79AD1A27" w:rsidR="00A879E8" w:rsidRPr="00561CC0" w:rsidRDefault="00016F7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Cuidado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122C7D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122C7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122C7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122C7D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01BD5F75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016F72">
        <w:rPr>
          <w:color w:val="000000"/>
        </w:rPr>
        <w:t>Cuidado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09F42E49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proofErr w:type="spellStart"/>
      <w:r w:rsidR="00016F72">
        <w:rPr>
          <w:color w:val="000000"/>
        </w:rPr>
        <w:t>Cuidado</w:t>
      </w:r>
      <w:r w:rsidR="00F16A59">
        <w:rPr>
          <w:color w:val="000000"/>
        </w:rPr>
        <w:t>Web</w:t>
      </w:r>
      <w:proofErr w:type="spellEnd"/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</w:t>
      </w:r>
      <w:proofErr w:type="spellStart"/>
      <w:r w:rsidR="00822F83" w:rsidRPr="008F6C41">
        <w:rPr>
          <w:color w:val="000000"/>
        </w:rPr>
        <w:t>Tela</w:t>
      </w:r>
      <w:r w:rsidR="00144E90">
        <w:rPr>
          <w:color w:val="000000"/>
        </w:rPr>
        <w:t>Gerenciar</w:t>
      </w:r>
      <w:proofErr w:type="spellEnd"/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0C8D2F2D" w:rsidR="009F53C2" w:rsidRPr="008F6C41" w:rsidRDefault="0043146A" w:rsidP="0043146A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72752CF0">
                <wp:simplePos x="0" y="0"/>
                <wp:positionH relativeFrom="margin">
                  <wp:posOffset>2571750</wp:posOffset>
                </wp:positionH>
                <wp:positionV relativeFrom="paragraph">
                  <wp:posOffset>795655</wp:posOffset>
                </wp:positionV>
                <wp:extent cx="965200" cy="0"/>
                <wp:effectExtent l="0" t="76200" r="25400" b="9525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3E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2.5pt;margin-top:62.65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">
                <v:stroke endarrow="block"/>
                <w10:wrap anchorx="margin"/>
              </v:shape>
            </w:pict>
          </mc:Fallback>
        </mc:AlternateContent>
      </w:r>
      <w:r w:rsidRPr="0043146A">
        <w:drawing>
          <wp:inline distT="0" distB="0" distL="0" distR="0" wp14:anchorId="79023D92" wp14:editId="45C9F4DA">
            <wp:extent cx="3534268" cy="172426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45A91F44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1285E61E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57A5BE95" w:rsidR="00C5398A" w:rsidRPr="008F6C41" w:rsidRDefault="00C5398A" w:rsidP="0043146A">
      <w:pPr>
        <w:jc w:val="center"/>
        <w:rPr>
          <w:sz w:val="24"/>
          <w:szCs w:val="24"/>
          <w:lang w:val="pt-BR"/>
        </w:rPr>
      </w:pPr>
    </w:p>
    <w:p w14:paraId="397051BC" w14:textId="2A9C45A1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56F2528" w14:textId="77777777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23EFFFE0" w14:textId="4A76E323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4BD1A38" w14:textId="77777777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4E4FAA6F" w14:textId="77777777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98FF3CC" w14:textId="77777777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73AFEA4B" w14:textId="77777777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5293C1DF" w14:textId="77777777" w:rsidR="0043146A" w:rsidRDefault="0043146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56EB5561" w14:textId="33371550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lastRenderedPageBreak/>
        <w:t xml:space="preserve">Para cada classe do tipo controle encontrada é criada uma </w:t>
      </w:r>
      <w:r w:rsidR="00016F72" w:rsidRPr="00C5398A">
        <w:rPr>
          <w:color w:val="000000"/>
        </w:rPr>
        <w:t>classe nomeada</w:t>
      </w:r>
      <w:r w:rsidRPr="00C5398A">
        <w:rPr>
          <w:color w:val="000000"/>
        </w:rPr>
        <w:t xml:space="preserve">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tab/>
      </w:r>
    </w:p>
    <w:p w14:paraId="5E1EFEFE" w14:textId="77777777" w:rsidR="0043146A" w:rsidRDefault="0043146A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58CAF04E" w14:textId="03835E11" w:rsidR="0043146A" w:rsidRDefault="0043146A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638E6CB1" w14:textId="633961F2" w:rsidR="0043146A" w:rsidRDefault="0043146A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27FBA8D0">
                <wp:simplePos x="0" y="0"/>
                <wp:positionH relativeFrom="column">
                  <wp:posOffset>2736850</wp:posOffset>
                </wp:positionH>
                <wp:positionV relativeFrom="paragraph">
                  <wp:posOffset>583565</wp:posOffset>
                </wp:positionV>
                <wp:extent cx="1130300" cy="0"/>
                <wp:effectExtent l="0" t="76200" r="12700" b="9525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7095" id="AutoShape 22" o:spid="_x0000_s1026" type="#_x0000_t32" style="position:absolute;margin-left:215.5pt;margin-top:45.95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">
                <v:stroke endarrow="block"/>
              </v:shape>
            </w:pict>
          </mc:Fallback>
        </mc:AlternateContent>
      </w:r>
      <w:r w:rsidRPr="0043146A">
        <w:drawing>
          <wp:inline distT="0" distB="0" distL="0" distR="0" wp14:anchorId="45ABC0DC" wp14:editId="69128A6A">
            <wp:extent cx="3105583" cy="116221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07550430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24B79FC1" w:rsidR="00F00C49" w:rsidRPr="008F6C41" w:rsidRDefault="00F00C49" w:rsidP="0043146A">
      <w:pPr>
        <w:pStyle w:val="Ttulo2"/>
        <w:jc w:val="center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 w:rsidRPr="00902C3F">
        <w:rPr>
          <w:b/>
          <w:bCs/>
          <w:sz w:val="24"/>
          <w:szCs w:val="24"/>
          <w:lang w:val="pt-BR"/>
        </w:rPr>
        <w:t>Entity</w:t>
      </w:r>
      <w:proofErr w:type="spellEnd"/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</w:t>
      </w:r>
      <w:proofErr w:type="spellStart"/>
      <w:r w:rsidRPr="00954E56">
        <w:rPr>
          <w:color w:val="000000"/>
        </w:rPr>
        <w:t>Entity</w:t>
      </w:r>
      <w:proofErr w:type="spellEnd"/>
      <w:r w:rsidRPr="00954E56">
        <w:rPr>
          <w:color w:val="000000"/>
        </w:rPr>
        <w:t xml:space="preserve">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6B1939C9" w:rsidR="00954E56" w:rsidRDefault="004F4C70" w:rsidP="004F4C70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417F9968">
                <wp:simplePos x="0" y="0"/>
                <wp:positionH relativeFrom="column">
                  <wp:posOffset>2680894</wp:posOffset>
                </wp:positionH>
                <wp:positionV relativeFrom="paragraph">
                  <wp:posOffset>603174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E423D" id="AutoShape 26" o:spid="_x0000_s1026" type="#_x0000_t32" style="position:absolute;margin-left:211.1pt;margin-top:47.5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">
                <v:stroke endarrow="block"/>
              </v:shape>
            </w:pict>
          </mc:Fallback>
        </mc:AlternateContent>
      </w:r>
      <w:r w:rsidRPr="004F4C70">
        <w:rPr>
          <w:color w:val="000000"/>
        </w:rPr>
        <w:drawing>
          <wp:inline distT="0" distB="0" distL="0" distR="0" wp14:anchorId="6D6771A7" wp14:editId="34800795">
            <wp:extent cx="3372321" cy="121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7CE88EC8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proofErr w:type="spellStart"/>
      <w:r w:rsidR="00744F71">
        <w:rPr>
          <w:color w:val="000000"/>
          <w:sz w:val="20"/>
          <w:szCs w:val="20"/>
        </w:rPr>
        <w:t>Entity</w:t>
      </w:r>
      <w:proofErr w:type="spellEnd"/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 w:rsidRPr="00136F06"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</w:t>
      </w:r>
      <w:proofErr w:type="spellStart"/>
      <w:r w:rsidR="00136F06" w:rsidRPr="00136F06">
        <w:rPr>
          <w:color w:val="000000"/>
        </w:rPr>
        <w:t>EntityCollection</w:t>
      </w:r>
      <w:proofErr w:type="spellEnd"/>
      <w:r w:rsidR="00136F06" w:rsidRPr="00136F06">
        <w:rPr>
          <w:color w:val="000000"/>
        </w:rPr>
        <w:t xml:space="preserve">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68CFE07A" w:rsidR="00B40AB8" w:rsidRDefault="004F4C70" w:rsidP="004F4C70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2E0B7C52">
                <wp:simplePos x="0" y="0"/>
                <wp:positionH relativeFrom="column">
                  <wp:posOffset>2944939</wp:posOffset>
                </wp:positionH>
                <wp:positionV relativeFrom="paragraph">
                  <wp:posOffset>391943</wp:posOffset>
                </wp:positionV>
                <wp:extent cx="850604" cy="287079"/>
                <wp:effectExtent l="0" t="19050" r="45085" b="3683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604" cy="287079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F06C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31.9pt;margin-top:30.85pt;width:67pt;height:2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" adj="17007"/>
            </w:pict>
          </mc:Fallback>
        </mc:AlternateContent>
      </w:r>
      <w:r w:rsidRPr="004F4C70">
        <w:rPr>
          <w:color w:val="000000"/>
        </w:rPr>
        <w:drawing>
          <wp:inline distT="0" distB="0" distL="0" distR="0" wp14:anchorId="319FD427" wp14:editId="5B9AA11A">
            <wp:extent cx="3019846" cy="1143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E2B5" w14:textId="7A6DFEAB" w:rsidR="00382DCB" w:rsidRDefault="00382DCB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/>
          <w:sz w:val="20"/>
          <w:szCs w:val="20"/>
        </w:rPr>
        <w:t>EntityCollection</w:t>
      </w:r>
      <w:proofErr w:type="spellEnd"/>
    </w:p>
    <w:bookmarkEnd w:id="3"/>
    <w:bookmarkEnd w:id="4"/>
    <w:p w14:paraId="74C742AD" w14:textId="3889A298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1FCC" w14:textId="77777777" w:rsidR="00122C7D" w:rsidRDefault="00122C7D">
      <w:pPr>
        <w:spacing w:line="240" w:lineRule="auto"/>
      </w:pPr>
      <w:r>
        <w:separator/>
      </w:r>
    </w:p>
  </w:endnote>
  <w:endnote w:type="continuationSeparator" w:id="0">
    <w:p w14:paraId="01004348" w14:textId="77777777" w:rsidR="00122C7D" w:rsidRDefault="00122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1B205DB8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43146A">
            <w:rPr>
              <w:noProof/>
            </w:rPr>
            <w:t>2024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122C7D">
            <w:fldChar w:fldCharType="begin"/>
          </w:r>
          <w:r w:rsidR="00122C7D">
            <w:instrText xml:space="preserve"> NUMPAGES  \* MERGEFORMAT </w:instrText>
          </w:r>
          <w:r w:rsidR="00122C7D">
            <w:fldChar w:fldCharType="separate"/>
          </w:r>
          <w:r w:rsidR="00136F06" w:rsidRPr="00136F06">
            <w:rPr>
              <w:rStyle w:val="Nmerodepgina"/>
              <w:noProof/>
            </w:rPr>
            <w:t>5</w:t>
          </w:r>
          <w:r w:rsidR="00122C7D">
            <w:rPr>
              <w:rStyle w:val="Nmerodepgina"/>
              <w:noProof/>
            </w:rPr>
            <w:fldChar w:fldCharType="end"/>
          </w:r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35EA" w14:textId="77777777" w:rsidR="00122C7D" w:rsidRDefault="00122C7D">
      <w:pPr>
        <w:spacing w:line="240" w:lineRule="auto"/>
      </w:pPr>
      <w:r>
        <w:separator/>
      </w:r>
    </w:p>
  </w:footnote>
  <w:footnote w:type="continuationSeparator" w:id="0">
    <w:p w14:paraId="56499C3E" w14:textId="77777777" w:rsidR="00122C7D" w:rsidRDefault="00122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7CB49808" w:rsidR="00A879E8" w:rsidRDefault="00016F72">
          <w:proofErr w:type="spellStart"/>
          <w:r>
            <w:t>Cuidado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77777777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17/07/2013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16F72"/>
    <w:rsid w:val="00046249"/>
    <w:rsid w:val="00083A85"/>
    <w:rsid w:val="000E5939"/>
    <w:rsid w:val="00122C7D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3146A"/>
    <w:rsid w:val="004C65BD"/>
    <w:rsid w:val="004F4C70"/>
    <w:rsid w:val="00561CC0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BC5EA2"/>
    <w:rsid w:val="00C37ADD"/>
    <w:rsid w:val="00C5398A"/>
    <w:rsid w:val="00C937FD"/>
    <w:rsid w:val="00CC0B5B"/>
    <w:rsid w:val="00D311A4"/>
    <w:rsid w:val="00D7303E"/>
    <w:rsid w:val="00DE28A0"/>
    <w:rsid w:val="00E346F7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26</TotalTime>
  <Pages>4</Pages>
  <Words>330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USUARIO</cp:lastModifiedBy>
  <cp:revision>4</cp:revision>
  <dcterms:created xsi:type="dcterms:W3CDTF">2021-01-15T18:12:00Z</dcterms:created>
  <dcterms:modified xsi:type="dcterms:W3CDTF">2024-09-10T20:05:00Z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